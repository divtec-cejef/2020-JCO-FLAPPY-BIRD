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667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14:paraId="2E9AF593" w14:textId="1FB9F478" w:rsidR="004E7AAA" w:rsidRPr="004E7AAA" w:rsidRDefault="004E7AAA" w:rsidP="00F351A7">
          <w:r w:rsidRPr="000F1349">
            <w:rPr>
              <w:noProof/>
              <w:color w:val="FF7C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775D2B" wp14:editId="5F3E161C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F11F7C" w14:textId="5DFC0AB0" w:rsidR="004E7AAA" w:rsidRDefault="0003310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</w:t>
                                      </w:r>
                                      <w:r w:rsidR="00213931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048AE2" w14:textId="77777777" w:rsidR="004E7AAA" w:rsidRDefault="004E7AA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Bovay Louis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0BD8B" w14:textId="77777777" w:rsidR="004E7AAA" w:rsidRDefault="0003310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84553D" w14:textId="30691F3D" w:rsidR="004E7AAA" w:rsidRDefault="0021393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05/11/2020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775D2B"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" fillcolor="#ff505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" fillcolor="#ff7c8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F11F7C" w14:textId="5DFC0AB0" w:rsidR="004E7AAA" w:rsidRDefault="0003310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</w:t>
                                </w:r>
                                <w:r w:rsidR="00213931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048AE2" w14:textId="77777777" w:rsidR="004E7AAA" w:rsidRDefault="004E7AA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Bovay Louis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C50BD8B" w14:textId="77777777" w:rsidR="004E7AAA" w:rsidRDefault="0003310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84553D" w14:textId="30691F3D" w:rsidR="004E7AAA" w:rsidRDefault="0021393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05/11/2020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E7A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318B2" wp14:editId="403063A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E0875" w14:textId="456A97D1" w:rsidR="004E7AAA" w:rsidRDefault="00213931" w:rsidP="0080551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FlappyBird </w:t>
                                    </w:r>
                                    <w:r w:rsidR="00805516"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805516" w:rsidRPr="00805516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BE318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AE0875" w14:textId="456A97D1" w:rsidR="004E7AAA" w:rsidRDefault="00213931" w:rsidP="0080551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FlappyBird </w:t>
                              </w:r>
                              <w:r w:rsidR="00805516"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805516" w:rsidRPr="00805516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CBD283" w14:textId="112DA906" w:rsidR="004E7AAA" w:rsidRPr="004E7AAA" w:rsidRDefault="004E7AAA">
          <w:pPr>
            <w:rPr>
              <w:rFonts w:cs="Arial"/>
              <w:szCs w:val="24"/>
            </w:rPr>
          </w:pPr>
          <w:r w:rsidRPr="004E7AAA">
            <w:rPr>
              <w:rFonts w:cs="Arial"/>
              <w:noProof/>
              <w:szCs w:val="24"/>
            </w:rPr>
            <w:drawing>
              <wp:anchor distT="0" distB="0" distL="114300" distR="114300" simplePos="0" relativeHeight="251660288" behindDoc="0" locked="0" layoutInCell="0" allowOverlap="1" wp14:anchorId="1EA1B2F4" wp14:editId="3C5AED2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E7AAA">
            <w:rPr>
              <w:rFonts w:cs="Arial"/>
              <w:szCs w:val="24"/>
            </w:rPr>
            <w:br w:type="page"/>
          </w:r>
        </w:p>
      </w:sdtContent>
    </w:sdt>
    <w:p w14:paraId="6B57915A" w14:textId="77777777" w:rsidR="004E7AAA" w:rsidRPr="004E7AAA" w:rsidRDefault="004E7AAA">
      <w:pPr>
        <w:rPr>
          <w:rFonts w:cs="Arial"/>
          <w:szCs w:val="24"/>
        </w:rPr>
      </w:pPr>
    </w:p>
    <w:p w14:paraId="4710EFE2" w14:textId="0D851B4A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70169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F8FA9" w14:textId="77777777" w:rsidR="00F61680" w:rsidRPr="001C4C00" w:rsidRDefault="00F61680">
          <w:pPr>
            <w:pStyle w:val="En-ttedetabledesmatires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C4C00">
            <w:rPr>
              <w:rFonts w:ascii="Arial" w:hAnsi="Arial" w:cs="Arial"/>
              <w:b/>
              <w:color w:val="auto"/>
              <w:sz w:val="48"/>
              <w:szCs w:val="48"/>
              <w:lang w:val="fr-FR"/>
            </w:rPr>
            <w:t>Table des matières</w:t>
          </w:r>
        </w:p>
        <w:p w14:paraId="7F43D8AB" w14:textId="68C5B11B" w:rsidR="00805516" w:rsidRDefault="00F616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9836" w:history="1">
            <w:r w:rsidR="00805516" w:rsidRPr="00053A71">
              <w:rPr>
                <w:rStyle w:val="Lienhypertexte"/>
                <w:noProof/>
              </w:rPr>
              <w:t>1.</w:t>
            </w:r>
            <w:r w:rsidR="008055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805516" w:rsidRPr="00053A71">
              <w:rPr>
                <w:rStyle w:val="Lienhypertexte"/>
                <w:noProof/>
              </w:rPr>
              <w:t>Description du projet</w:t>
            </w:r>
            <w:r w:rsidR="00805516">
              <w:rPr>
                <w:noProof/>
                <w:webHidden/>
              </w:rPr>
              <w:tab/>
            </w:r>
            <w:r w:rsidR="00805516">
              <w:rPr>
                <w:noProof/>
                <w:webHidden/>
              </w:rPr>
              <w:fldChar w:fldCharType="begin"/>
            </w:r>
            <w:r w:rsidR="00805516">
              <w:rPr>
                <w:noProof/>
                <w:webHidden/>
              </w:rPr>
              <w:instrText xml:space="preserve"> PAGEREF _Toc55459836 \h </w:instrText>
            </w:r>
            <w:r w:rsidR="00805516">
              <w:rPr>
                <w:noProof/>
                <w:webHidden/>
              </w:rPr>
            </w:r>
            <w:r w:rsidR="00805516">
              <w:rPr>
                <w:noProof/>
                <w:webHidden/>
              </w:rPr>
              <w:fldChar w:fldCharType="separate"/>
            </w:r>
            <w:r w:rsidR="00805516">
              <w:rPr>
                <w:noProof/>
                <w:webHidden/>
              </w:rPr>
              <w:t>1</w:t>
            </w:r>
            <w:r w:rsidR="00805516">
              <w:rPr>
                <w:noProof/>
                <w:webHidden/>
              </w:rPr>
              <w:fldChar w:fldCharType="end"/>
            </w:r>
          </w:hyperlink>
        </w:p>
        <w:p w14:paraId="68DC0E95" w14:textId="534074DC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7" w:history="1">
            <w:r w:rsidRPr="00053A71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AB6" w14:textId="6C5170DC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8" w:history="1">
            <w:r w:rsidRPr="00053A7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Explications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0720" w14:textId="15F30AA2" w:rsidR="00805516" w:rsidRDefault="0080551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5459839" w:history="1">
            <w:r w:rsidRPr="00053A71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053A71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1BDF" w14:textId="07693CC2" w:rsidR="00F61680" w:rsidRDefault="00F61680">
          <w:r>
            <w:rPr>
              <w:b/>
              <w:bCs/>
              <w:lang w:val="fr-FR"/>
            </w:rPr>
            <w:fldChar w:fldCharType="end"/>
          </w:r>
        </w:p>
      </w:sdtContent>
    </w:sdt>
    <w:p w14:paraId="02FA11AF" w14:textId="77777777" w:rsidR="00F61680" w:rsidRDefault="00F61680">
      <w:pPr>
        <w:rPr>
          <w:rFonts w:cs="Arial"/>
          <w:szCs w:val="24"/>
        </w:rPr>
        <w:sectPr w:rsidR="00F61680" w:rsidSect="00A94859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1BB80298" w14:textId="659B960B" w:rsidR="00213931" w:rsidRDefault="00805516" w:rsidP="00213931">
      <w:pPr>
        <w:pStyle w:val="Titre1"/>
      </w:pPr>
      <w:bookmarkStart w:id="0" w:name="_Toc55459836"/>
      <w:r>
        <w:t>Description du projet</w:t>
      </w:r>
      <w:bookmarkEnd w:id="0"/>
    </w:p>
    <w:p w14:paraId="1CD80003" w14:textId="205607F7" w:rsidR="00805516" w:rsidRDefault="00805516" w:rsidP="00805516">
      <w:pPr>
        <w:pStyle w:val="Titre1"/>
      </w:pPr>
      <w:bookmarkStart w:id="1" w:name="_Toc55459837"/>
      <w:r>
        <w:t>Convention de nommage</w:t>
      </w:r>
      <w:bookmarkEnd w:id="1"/>
    </w:p>
    <w:p w14:paraId="1F7C5730" w14:textId="309DBB5E" w:rsidR="00805516" w:rsidRPr="00805516" w:rsidRDefault="00805516" w:rsidP="00805516">
      <w:pPr>
        <w:pStyle w:val="Titre1"/>
      </w:pPr>
      <w:bookmarkStart w:id="2" w:name="_Toc55459838"/>
      <w:r>
        <w:t>Explications supplémentaires</w:t>
      </w:r>
      <w:bookmarkEnd w:id="2"/>
    </w:p>
    <w:p w14:paraId="47F54C45" w14:textId="0BAF67D8" w:rsidR="00213931" w:rsidRPr="00213931" w:rsidRDefault="00213931" w:rsidP="00213931">
      <w:r w:rsidRPr="004E7AAA">
        <w:rPr>
          <w:rFonts w:cs="Arial"/>
          <w:szCs w:val="24"/>
        </w:rPr>
        <w:t xml:space="preserve"> </w:t>
      </w:r>
    </w:p>
    <w:p w14:paraId="1F37DED5" w14:textId="47F7C85B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p w14:paraId="3D6C6633" w14:textId="77777777" w:rsidR="004E7AAA" w:rsidRDefault="004E7AAA" w:rsidP="004E7AAA">
      <w:pPr>
        <w:pStyle w:val="Titre1"/>
      </w:pPr>
      <w:bookmarkStart w:id="3" w:name="_Toc55459839"/>
      <w:r w:rsidRPr="004E7AAA">
        <w:t>Sources</w:t>
      </w:r>
      <w:bookmarkEnd w:id="3"/>
    </w:p>
    <w:p w14:paraId="02997DAF" w14:textId="77777777" w:rsidR="003204A1" w:rsidRPr="003204A1" w:rsidRDefault="003204A1" w:rsidP="003204A1">
      <w:r>
        <w:t>N’oublie pas les sources, fils.</w:t>
      </w:r>
    </w:p>
    <w:sectPr w:rsidR="003204A1" w:rsidRPr="003204A1" w:rsidSect="00033107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10524" w14:textId="77777777" w:rsidR="003B26C0" w:rsidRDefault="003B26C0" w:rsidP="00F61680">
      <w:pPr>
        <w:spacing w:after="0" w:line="240" w:lineRule="auto"/>
      </w:pPr>
      <w:r>
        <w:separator/>
      </w:r>
    </w:p>
  </w:endnote>
  <w:endnote w:type="continuationSeparator" w:id="0">
    <w:p w14:paraId="1F438FC2" w14:textId="77777777" w:rsidR="003B26C0" w:rsidRDefault="003B26C0" w:rsidP="00F6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6C05" w14:textId="77777777" w:rsidR="00A94859" w:rsidRDefault="00A94859" w:rsidP="00A94859">
    <w:pPr>
      <w:pStyle w:val="Pieddepage"/>
      <w:tabs>
        <w:tab w:val="left" w:pos="2196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E43E" w14:textId="77777777" w:rsidR="00A94859" w:rsidRDefault="00A94859">
    <w:pPr>
      <w:pStyle w:val="Pieddepag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9D1F" w14:textId="49BD1259" w:rsidR="00A94859" w:rsidRDefault="00033107" w:rsidP="00A94859">
    <w:pPr>
      <w:pStyle w:val="Pieddepage"/>
      <w:tabs>
        <w:tab w:val="left" w:pos="2196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213931">
      <w:rPr>
        <w:noProof/>
      </w:rPr>
      <w:t>5 novembre 2020</w:t>
    </w:r>
    <w:r>
      <w:fldChar w:fldCharType="end"/>
    </w:r>
    <w:r w:rsidR="00A94859">
      <w:ptab w:relativeTo="margin" w:alignment="center" w:leader="none"/>
    </w:r>
    <w:sdt>
      <w:sdtPr>
        <w:id w:val="969400748"/>
        <w:placeholder>
          <w:docPart w:val="DE69B1CD92074CA4A3EC0FFADC488D5C"/>
        </w:placeholder>
        <w:temporary/>
        <w:showingPlcHdr/>
        <w15:appearance w15:val="hidden"/>
      </w:sdtPr>
      <w:sdtEndPr/>
      <w:sdtContent>
        <w:r w:rsidR="00A94859">
          <w:rPr>
            <w:lang w:val="fr-FR"/>
          </w:rPr>
          <w:t>[Tapez ici]</w:t>
        </w:r>
      </w:sdtContent>
    </w:sdt>
    <w:r w:rsidR="00A94859">
      <w:ptab w:relativeTo="margin" w:alignment="right" w:leader="none"/>
    </w:r>
    <w:r w:rsidR="00A94859">
      <w:fldChar w:fldCharType="begin"/>
    </w:r>
    <w:r w:rsidR="00A94859">
      <w:instrText xml:space="preserve"> PAGE  \* Arabic  \* MERGEFORMAT </w:instrText>
    </w:r>
    <w:r w:rsidR="00A94859">
      <w:fldChar w:fldCharType="separate"/>
    </w:r>
    <w:r w:rsidR="00A94859">
      <w:rPr>
        <w:noProof/>
      </w:rPr>
      <w:t>0</w:t>
    </w:r>
    <w:r w:rsidR="00A94859">
      <w:fldChar w:fldCharType="end"/>
    </w:r>
    <w:r>
      <w:t>/</w:t>
    </w:r>
    <w:r w:rsidR="003B26C0">
      <w:fldChar w:fldCharType="begin"/>
    </w:r>
    <w:r w:rsidR="003B26C0">
      <w:instrText xml:space="preserve"> SECTIONPAGES  \* Arabic  \* MERGEFORMAT </w:instrText>
    </w:r>
    <w:r w:rsidR="003B26C0">
      <w:fldChar w:fldCharType="separate"/>
    </w:r>
    <w:r w:rsidR="00805516">
      <w:rPr>
        <w:noProof/>
      </w:rPr>
      <w:t>2</w:t>
    </w:r>
    <w:r w:rsidR="003B26C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7D08" w14:textId="77777777" w:rsidR="003B26C0" w:rsidRDefault="003B26C0" w:rsidP="00F61680">
      <w:pPr>
        <w:spacing w:after="0" w:line="240" w:lineRule="auto"/>
      </w:pPr>
      <w:r>
        <w:separator/>
      </w:r>
    </w:p>
  </w:footnote>
  <w:footnote w:type="continuationSeparator" w:id="0">
    <w:p w14:paraId="2EB3AD9B" w14:textId="77777777" w:rsidR="003B26C0" w:rsidRDefault="003B26C0" w:rsidP="00F6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C6A" w14:textId="77777777" w:rsidR="00A94859" w:rsidRPr="000F1349" w:rsidRDefault="003B26C0" w:rsidP="000F1349">
    <w:pPr>
      <w:pStyle w:val="En-tte"/>
    </w:pPr>
    <w:r>
      <w:fldChar w:fldCharType="begin"/>
    </w:r>
    <w:r>
      <w:instrText xml:space="preserve"> AUTHOR  \* FirstCap  \* MERGEFO</w:instrText>
    </w:r>
    <w:r>
      <w:instrText xml:space="preserve">RMAT </w:instrText>
    </w:r>
    <w:r>
      <w:fldChar w:fldCharType="separate"/>
    </w:r>
    <w:r w:rsidR="00213931">
      <w:rPr>
        <w:noProof/>
      </w:rPr>
      <w:t>Bovay Louis</w:t>
    </w:r>
    <w:r>
      <w:rPr>
        <w:noProof/>
      </w:rPr>
      <w:fldChar w:fldCharType="end"/>
    </w:r>
    <w:r w:rsidR="00033107" w:rsidRPr="000F1349">
      <w:ptab w:relativeTo="margin" w:alignment="center" w:leader="none"/>
    </w:r>
    <w:fldSimple w:instr=" TITLE  \* FirstCap  \* MERGEFORMAT ">
      <w:r w:rsidR="00213931">
        <w:t>Le titre c’est ici</w:t>
      </w:r>
    </w:fldSimple>
    <w:r w:rsidR="00033107" w:rsidRPr="000F1349">
      <w:ptab w:relativeTo="margin" w:alignment="right" w:leader="none"/>
    </w:r>
    <w:r w:rsidR="00033107" w:rsidRPr="000F1349">
      <w:t>Logo ici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8AF2" w14:textId="77777777" w:rsidR="00A94859" w:rsidRDefault="00A948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D65"/>
    <w:multiLevelType w:val="multilevel"/>
    <w:tmpl w:val="F03E43C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197BAE"/>
    <w:multiLevelType w:val="hybridMultilevel"/>
    <w:tmpl w:val="E3AAA494"/>
    <w:lvl w:ilvl="0" w:tplc="73E22D9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303"/>
    <w:multiLevelType w:val="hybridMultilevel"/>
    <w:tmpl w:val="9BAA6F00"/>
    <w:lvl w:ilvl="0" w:tplc="D59EBEC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1"/>
    <w:rsid w:val="00033107"/>
    <w:rsid w:val="000F1349"/>
    <w:rsid w:val="001C4C00"/>
    <w:rsid w:val="001D182B"/>
    <w:rsid w:val="00213931"/>
    <w:rsid w:val="003204A1"/>
    <w:rsid w:val="00341C80"/>
    <w:rsid w:val="003B26C0"/>
    <w:rsid w:val="004E7AAA"/>
    <w:rsid w:val="00716C20"/>
    <w:rsid w:val="007D1FFF"/>
    <w:rsid w:val="00805516"/>
    <w:rsid w:val="009A317D"/>
    <w:rsid w:val="00A94859"/>
    <w:rsid w:val="00C413D4"/>
    <w:rsid w:val="00F351A7"/>
    <w:rsid w:val="00F561D2"/>
    <w:rsid w:val="00F61680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E6B52"/>
  <w15:chartTrackingRefBased/>
  <w15:docId w15:val="{7A19DA0A-A06C-4013-927C-03BEA94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AA"/>
    <w:rPr>
      <w:rFonts w:ascii="Arial" w:hAnsi="Arial"/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0F1349"/>
    <w:pPr>
      <w:keepNext/>
      <w:keepLines/>
      <w:numPr>
        <w:numId w:val="3"/>
      </w:numPr>
      <w:shd w:val="solid" w:color="FF7C80" w:fill="auto"/>
      <w:spacing w:before="320" w:after="240"/>
      <w:ind w:left="431" w:hanging="431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aliases w:val="Sous-titre chapitre"/>
    <w:basedOn w:val="Normal"/>
    <w:next w:val="Normal"/>
    <w:link w:val="Titre2Car"/>
    <w:uiPriority w:val="9"/>
    <w:unhideWhenUsed/>
    <w:qFormat/>
    <w:rsid w:val="000F1349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eastAsiaTheme="majorEastAsia" w:cstheme="majorBidi"/>
      <w:b/>
      <w:color w:val="FF505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93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FF1569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A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A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A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A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A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A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7AA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7AAA"/>
    <w:rPr>
      <w:rFonts w:eastAsiaTheme="minorEastAsia"/>
      <w:lang w:eastAsia="fr-CH"/>
    </w:rPr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0F1349"/>
    <w:rPr>
      <w:rFonts w:ascii="Arial" w:eastAsiaTheme="majorEastAsia" w:hAnsi="Arial" w:cstheme="majorBidi"/>
      <w:b/>
      <w:sz w:val="48"/>
      <w:szCs w:val="32"/>
      <w:shd w:val="solid" w:color="FF7C80" w:fill="auto"/>
    </w:rPr>
  </w:style>
  <w:style w:type="character" w:customStyle="1" w:styleId="Titre2Car">
    <w:name w:val="Titre 2 Car"/>
    <w:aliases w:val="Sous-titre chapitre Car"/>
    <w:basedOn w:val="Policepardfaut"/>
    <w:link w:val="Titre2"/>
    <w:uiPriority w:val="9"/>
    <w:rsid w:val="000F1349"/>
    <w:rPr>
      <w:rFonts w:ascii="Arial" w:eastAsiaTheme="majorEastAsia" w:hAnsi="Arial" w:cstheme="majorBidi"/>
      <w:b/>
      <w:color w:val="FF505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13931"/>
    <w:rPr>
      <w:rFonts w:asciiTheme="majorHAnsi" w:eastAsiaTheme="majorEastAsia" w:hAnsiTheme="majorHAnsi" w:cstheme="majorBidi"/>
      <w:b/>
      <w:color w:val="FF1569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7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7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68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6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68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1680"/>
    <w:rPr>
      <w:color w:val="0563C1" w:themeColor="hyperlink"/>
      <w:u w:val="single"/>
    </w:rPr>
  </w:style>
  <w:style w:type="paragraph" w:styleId="En-tte">
    <w:name w:val="header"/>
    <w:aliases w:val="En-tête souligné"/>
    <w:basedOn w:val="Normal"/>
    <w:link w:val="En-tteCar"/>
    <w:uiPriority w:val="99"/>
    <w:unhideWhenUsed/>
    <w:rsid w:val="000F1349"/>
    <w:pPr>
      <w:pBdr>
        <w:bottom w:val="single" w:sz="18" w:space="1" w:color="FF7C80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 souligné Car"/>
    <w:basedOn w:val="Policepardfaut"/>
    <w:link w:val="En-tte"/>
    <w:uiPriority w:val="99"/>
    <w:rsid w:val="000F134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680"/>
    <w:rPr>
      <w:rFonts w:ascii="Arial" w:hAnsi="Arial"/>
      <w:sz w:val="24"/>
    </w:rPr>
  </w:style>
  <w:style w:type="paragraph" w:styleId="Titre">
    <w:name w:val="Title"/>
    <w:aliases w:val="Titre solo"/>
    <w:basedOn w:val="Normal"/>
    <w:next w:val="Normal"/>
    <w:link w:val="TitreCar"/>
    <w:uiPriority w:val="10"/>
    <w:qFormat/>
    <w:rsid w:val="000F1349"/>
    <w:pPr>
      <w:shd w:val="solid" w:color="FF7C80" w:fill="auto"/>
      <w:spacing w:after="3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aliases w:val="Titre solo Car"/>
    <w:basedOn w:val="Policepardfaut"/>
    <w:link w:val="Titre"/>
    <w:uiPriority w:val="10"/>
    <w:rsid w:val="000F1349"/>
    <w:rPr>
      <w:rFonts w:ascii="Arial" w:eastAsiaTheme="majorEastAsia" w:hAnsi="Arial" w:cstheme="majorBidi"/>
      <w:b/>
      <w:spacing w:val="-10"/>
      <w:kern w:val="28"/>
      <w:sz w:val="48"/>
      <w:szCs w:val="56"/>
      <w:shd w:val="solid" w:color="FF7C80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3D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F1349"/>
    <w:pPr>
      <w:spacing w:after="200" w:line="240" w:lineRule="auto"/>
    </w:pPr>
    <w:rPr>
      <w:i/>
      <w:iCs/>
      <w:color w:val="FF5050"/>
      <w:sz w:val="18"/>
      <w:szCs w:val="18"/>
    </w:rPr>
  </w:style>
  <w:style w:type="paragraph" w:customStyle="1" w:styleId="Code">
    <w:name w:val="Code"/>
    <w:basedOn w:val="Normal"/>
    <w:link w:val="CodeCar"/>
    <w:qFormat/>
    <w:rsid w:val="00F351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5" w:color="FFF2CC" w:themeColor="accent4" w:themeTint="33" w:fill="auto"/>
      <w:spacing w:after="20"/>
    </w:pPr>
    <w:rPr>
      <w:rFonts w:ascii="Consolas" w:hAnsi="Consolas" w:cs="Arial"/>
      <w:szCs w:val="24"/>
    </w:rPr>
  </w:style>
  <w:style w:type="character" w:customStyle="1" w:styleId="CodeCar">
    <w:name w:val="Code Car"/>
    <w:basedOn w:val="Policepardfaut"/>
    <w:link w:val="Code"/>
    <w:rsid w:val="00F351A7"/>
    <w:rPr>
      <w:rFonts w:ascii="Consolas" w:hAnsi="Consolas" w:cs="Arial"/>
      <w:sz w:val="24"/>
      <w:szCs w:val="24"/>
      <w:shd w:val="pct55" w:color="FFF2CC" w:themeColor="accent4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valou\Documents\Mod&#232;les%20Office%20personnalis&#233;s\MODELE_WORD_V2_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69B1CD92074CA4A3EC0FFADC488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D894CC-24AE-4FD4-ADF1-32431A5DE194}"/>
      </w:docPartPr>
      <w:docPartBody>
        <w:p w:rsidR="00000000" w:rsidRDefault="00BA7326">
          <w:pPr>
            <w:pStyle w:val="DE69B1CD92074CA4A3EC0FFADC488D5C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6"/>
    <w:rsid w:val="00B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69B1CD92074CA4A3EC0FFADC488D5C">
    <w:name w:val="DE69B1CD92074CA4A3EC0FFADC488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259B-3B0F-451B-8276-230012B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MODELE_WORD_V2_2020.dotx</Template>
  <TotalTime>4</TotalTime>
  <Pages>5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Le titre c’est ici</vt:lpstr>
      <vt:lpstr>Biographie</vt:lpstr>
      <vt:lpstr>But et contexte du projet</vt:lpstr>
      <vt:lpstr>Déroulement du projet</vt:lpstr>
      <vt:lpstr>    Les étapes</vt:lpstr>
      <vt:lpstr>    Choix</vt:lpstr>
      <vt:lpstr>Stade actuel du projet</vt:lpstr>
      <vt:lpstr>    Problèmes connus</vt:lpstr>
      <vt:lpstr>    Fonctionnalités supplémentaires</vt:lpstr>
      <vt:lpstr>Connaissances acquises</vt:lpstr>
      <vt:lpstr>Conclusion</vt:lpstr>
      <vt:lpstr>Index</vt:lpstr>
      <vt:lpstr>Sources</vt:lpstr>
    </vt:vector>
  </TitlesOfParts>
  <Company>DIVTEC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FlappyBird – Documentation technique</dc:title>
  <dc:subject/>
  <dc:creator>Bovay Louis</dc:creator>
  <cp:keywords/>
  <dc:description/>
  <cp:lastModifiedBy>Bovay Louis</cp:lastModifiedBy>
  <cp:revision>2</cp:revision>
  <dcterms:created xsi:type="dcterms:W3CDTF">2020-11-05T08:10:00Z</dcterms:created>
  <dcterms:modified xsi:type="dcterms:W3CDTF">2020-11-05T08:10:00Z</dcterms:modified>
</cp:coreProperties>
</file>